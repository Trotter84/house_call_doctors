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00C1" w14:textId="77777777" w:rsidR="00EC3DBA" w:rsidRDefault="006422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B385" wp14:editId="61E1D23C">
                <wp:simplePos x="0" y="0"/>
                <wp:positionH relativeFrom="margin">
                  <wp:posOffset>-657225</wp:posOffset>
                </wp:positionH>
                <wp:positionV relativeFrom="margin">
                  <wp:posOffset>-409575</wp:posOffset>
                </wp:positionV>
                <wp:extent cx="5448300" cy="7934325"/>
                <wp:effectExtent l="0" t="0" r="0" b="952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93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244E" w14:textId="77777777" w:rsidR="003B498A" w:rsidRDefault="003B498A" w:rsidP="001C66E2">
                            <w:pPr>
                              <w:pStyle w:val="Heading1"/>
                              <w:jc w:val="center"/>
                              <w:rPr>
                                <w:rFonts w:asciiTheme="majorHAnsi" w:hAnsiTheme="majorHAnsi"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14:paraId="5E4E812E" w14:textId="032DA5ED" w:rsidR="004E3CE5" w:rsidRPr="004E3CE5" w:rsidRDefault="00AE1D8B" w:rsidP="001C66E2">
                            <w:pPr>
                              <w:pStyle w:val="Heading1"/>
                              <w:jc w:val="center"/>
                              <w:rPr>
                                <w:rFonts w:asciiTheme="majorHAnsi" w:hAnsiTheme="maj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0000"/>
                                <w:sz w:val="48"/>
                                <w:szCs w:val="48"/>
                              </w:rPr>
                              <w:t>Edie Shepherd</w:t>
                            </w:r>
                            <w:r w:rsidR="00C83B1B">
                              <w:rPr>
                                <w:rFonts w:asciiTheme="majorHAnsi" w:hAnsiTheme="majorHAnsi"/>
                                <w:color w:val="FF0000"/>
                                <w:sz w:val="48"/>
                                <w:szCs w:val="48"/>
                              </w:rPr>
                              <w:t>, NP</w:t>
                            </w:r>
                          </w:p>
                          <w:p w14:paraId="21EBE4AB" w14:textId="63BCA480" w:rsidR="004E3CE5" w:rsidRDefault="004E3CE5" w:rsidP="004E3CE5">
                            <w:pPr>
                              <w:pStyle w:val="BodyText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14:paraId="47837284" w14:textId="77777777" w:rsidR="003B498A" w:rsidRDefault="003B498A" w:rsidP="001C66E2">
                            <w:pPr>
                              <w:pStyle w:val="BodyText"/>
                              <w:contextualSpacing/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77418274" w14:textId="6FD48872" w:rsidR="00040425" w:rsidRPr="004E3CE5" w:rsidRDefault="00040425" w:rsidP="001C66E2">
                            <w:pPr>
                              <w:pStyle w:val="BodyText"/>
                              <w:contextualSpacing/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4E3CE5"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  <w:t>Why a House Call Practice:</w:t>
                            </w:r>
                          </w:p>
                          <w:p w14:paraId="4DD18111" w14:textId="56103651" w:rsidR="003B498A" w:rsidRDefault="003B498A" w:rsidP="003B498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Seeing </w:t>
                            </w:r>
                            <w:r w:rsidR="002E4551">
                              <w:rPr>
                                <w:rFonts w:ascii="Cambria" w:hAnsi="Cambria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patient in their home provides a place that is comfortable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and familiar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for them</w:t>
                            </w:r>
                            <w:r w:rsidR="002E4551">
                              <w:rPr>
                                <w:rFonts w:ascii="Cambria" w:hAnsi="Cambria"/>
                                <w:color w:val="000000"/>
                              </w:rPr>
                              <w:t xml:space="preserve"> as 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they receive the healthcare they </w:t>
                            </w:r>
                            <w:r w:rsidR="00ED2012">
                              <w:rPr>
                                <w:rFonts w:ascii="Cambria" w:hAnsi="Cambria"/>
                                <w:color w:val="000000"/>
                              </w:rPr>
                              <w:t>deserve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.  This is </w:t>
                            </w:r>
                            <w:r w:rsidR="002E4551">
                              <w:rPr>
                                <w:rFonts w:ascii="Cambria" w:hAnsi="Cambria"/>
                                <w:color w:val="000000"/>
                              </w:rPr>
                              <w:t>House Call Doctors’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objective in providing for those in need</w:t>
                            </w:r>
                            <w:r w:rsidR="00ED2012">
                              <w:rPr>
                                <w:rFonts w:ascii="Cambria" w:hAnsi="Cambria"/>
                                <w:color w:val="000000"/>
                              </w:rPr>
                              <w:t xml:space="preserve"> of a reliable provider</w:t>
                            </w:r>
                            <w:r w:rsidR="002E4551">
                              <w:rPr>
                                <w:rFonts w:ascii="Cambria" w:hAnsi="Cambria"/>
                                <w:color w:val="000000"/>
                              </w:rPr>
                              <w:t xml:space="preserve">. 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Families and patients are present in the home environment which allows realistic and more accurate assessments that might be missed in a clinic setting. 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This allows me the ability to see the home environment including food, clothing, bathing, and living conditions. </w:t>
                            </w:r>
                            <w:r w:rsidR="00BC0B99" w:rsidRPr="00BC0B99">
                              <w:rPr>
                                <w:rFonts w:ascii="Cambria" w:hAnsi="Cambria"/>
                                <w:color w:val="000000"/>
                              </w:rPr>
                              <w:t> H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>ouse Call Doctors’</w:t>
                            </w:r>
                            <w:r w:rsidR="00BC0B99" w:rsidRP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is a great place for me to practice because of the</w:t>
                            </w:r>
                            <w:r w:rsidR="00BC0B99">
                              <w:rPr>
                                <w:rFonts w:ascii="Cambria" w:hAnsi="Cambria"/>
                                <w:color w:val="000000"/>
                              </w:rPr>
                              <w:t>ir</w:t>
                            </w:r>
                            <w:r w:rsidR="00BC0B99" w:rsidRP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team approach with many caring and encouraging staff members who help patients with their needs. In hospitals I felt like I was trying to make the bean counters</w:t>
                            </w:r>
                            <w:r w:rsidR="00ED2012">
                              <w:rPr>
                                <w:rFonts w:ascii="Cambria" w:hAnsi="Cambria"/>
                                <w:color w:val="000000"/>
                              </w:rPr>
                              <w:t xml:space="preserve"> happy when patient care should have been the main ambition</w:t>
                            </w:r>
                            <w:r w:rsidR="00BC0B99" w:rsidRP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. </w:t>
                            </w:r>
                            <w:r w:rsidR="00ED2012">
                              <w:rPr>
                                <w:rFonts w:ascii="Cambria" w:hAnsi="Cambria"/>
                                <w:color w:val="000000"/>
                              </w:rPr>
                              <w:t>House Call Doctors</w:t>
                            </w:r>
                            <w:r w:rsidR="0021071E">
                              <w:rPr>
                                <w:rFonts w:ascii="Cambria" w:hAnsi="Cambria"/>
                                <w:color w:val="000000"/>
                              </w:rPr>
                              <w:t>’</w:t>
                            </w:r>
                            <w:r w:rsidR="00BC0B99" w:rsidRPr="00BC0B99">
                              <w:rPr>
                                <w:rFonts w:ascii="Cambria" w:hAnsi="Cambria"/>
                                <w:color w:val="000000"/>
                              </w:rPr>
                              <w:t xml:space="preserve"> focus is the patient</w:t>
                            </w:r>
                            <w:r w:rsidR="0021071E">
                              <w:rPr>
                                <w:rFonts w:ascii="Cambria" w:hAnsi="Cambria"/>
                                <w:color w:val="000000"/>
                              </w:rPr>
                              <w:t>.</w:t>
                            </w:r>
                          </w:p>
                          <w:p w14:paraId="73BFBD3B" w14:textId="74AF7CA9" w:rsidR="00040425" w:rsidRDefault="00040425" w:rsidP="00C83B1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contextualSpacing/>
                              <w:rPr>
                                <w:rFonts w:asciiTheme="majorHAnsi" w:hAnsiTheme="majorHAnsi" w:cs="Tahoma"/>
                              </w:rPr>
                            </w:pPr>
                          </w:p>
                          <w:p w14:paraId="236BDB08" w14:textId="77777777" w:rsidR="00040425" w:rsidRPr="004E3CE5" w:rsidRDefault="00040425" w:rsidP="001C66E2">
                            <w:pPr>
                              <w:pStyle w:val="BodyText"/>
                              <w:contextualSpacing/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4E3CE5"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  <w:t>Education and Experience:</w:t>
                            </w:r>
                          </w:p>
                          <w:p w14:paraId="4F2B5977" w14:textId="77777777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US Army Medic:  1981-1984. Received Army Achievement Medal.</w:t>
                            </w:r>
                          </w:p>
                          <w:p w14:paraId="4D141275" w14:textId="1AC811D4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Salt Lake Community College LPN/RN: 1984-1990</w:t>
                            </w:r>
                          </w:p>
                          <w:p w14:paraId="1614DF62" w14:textId="77777777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University of Phoenix: BSN: 2001.</w:t>
                            </w:r>
                          </w:p>
                          <w:p w14:paraId="39CA7404" w14:textId="61A3EA4C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University of Utah: Master’s Degree Science: Adult Nurse Practitioner 2009</w:t>
                            </w:r>
                          </w:p>
                          <w:p w14:paraId="26D186E2" w14:textId="4C847CAD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University of Utah: </w:t>
                            </w:r>
                            <w:r w:rsidR="00C66A77">
                              <w:rPr>
                                <w:rFonts w:ascii="Cambria" w:hAnsi="Cambria"/>
                                <w:color w:val="000000"/>
                              </w:rPr>
                              <w:t>Sub-Specialty in Geriatric Medicine Certificate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2009</w:t>
                            </w:r>
                          </w:p>
                          <w:p w14:paraId="39A22A93" w14:textId="59B8F6B0" w:rsidR="00C83B1B" w:rsidRDefault="00C83B1B" w:rsidP="00C83B1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7DCAB09" w14:textId="77777777" w:rsidR="002E4551" w:rsidRPr="00C83B1B" w:rsidRDefault="002E4551" w:rsidP="00C83B1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C074BAD" w14:textId="77777777" w:rsidR="00040425" w:rsidRPr="004E3CE5" w:rsidRDefault="00040425" w:rsidP="001C66E2">
                            <w:pPr>
                              <w:pStyle w:val="BodyText"/>
                              <w:contextualSpacing/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</w:pPr>
                            <w:r w:rsidRPr="004E3CE5">
                              <w:rPr>
                                <w:rFonts w:asciiTheme="majorHAnsi" w:hAnsiTheme="majorHAnsi"/>
                                <w:b/>
                                <w:sz w:val="23"/>
                                <w:szCs w:val="23"/>
                              </w:rPr>
                              <w:t>Professional and Personal Interests:</w:t>
                            </w:r>
                          </w:p>
                          <w:p w14:paraId="0F8AB288" w14:textId="7C8AFA4C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Member of American Association of Nurse Practitioner</w:t>
                            </w:r>
                            <w:r w:rsidR="0021071E">
                              <w:rPr>
                                <w:rFonts w:ascii="Cambria" w:hAnsi="Cambria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.</w:t>
                            </w:r>
                          </w:p>
                          <w:p w14:paraId="56EFD3DC" w14:textId="77777777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Member of Utah State Nurse Practitioners.</w:t>
                            </w:r>
                          </w:p>
                          <w:p w14:paraId="499F9190" w14:textId="7AB11ECE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Sigma Phi Omega member</w:t>
                            </w:r>
                            <w:r w:rsidR="0021071E">
                              <w:rPr>
                                <w:rFonts w:ascii="Cambria" w:hAnsi="Cambria"/>
                                <w:color w:val="000000"/>
                              </w:rPr>
                              <w:t>.</w:t>
                            </w:r>
                          </w:p>
                          <w:p w14:paraId="09A017B5" w14:textId="4F17C4E8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 love boating, four wheeling</w:t>
                            </w:r>
                            <w:r w:rsidR="00027171">
                              <w:rPr>
                                <w:rFonts w:ascii="Cambria" w:hAnsi="Cambria"/>
                                <w:color w:val="000000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and camping with my kid and grandkids.</w:t>
                            </w:r>
                          </w:p>
                          <w:p w14:paraId="5DBA3ECA" w14:textId="47009618" w:rsidR="002E4551" w:rsidRDefault="002E4551" w:rsidP="002E4551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I’m a patriot: there are American flag</w:t>
                            </w:r>
                            <w:r w:rsidR="0021071E">
                              <w:rPr>
                                <w:rFonts w:ascii="Cambria" w:hAnsi="Cambria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in my house and yard.</w:t>
                            </w:r>
                          </w:p>
                          <w:p w14:paraId="1FA221E9" w14:textId="579A3DBA" w:rsidR="00C83B1B" w:rsidRDefault="00C83B1B" w:rsidP="00C83B1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33EF105" w14:textId="77777777" w:rsidR="002E4551" w:rsidRPr="00C83B1B" w:rsidRDefault="002E4551" w:rsidP="00C83B1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BC39006" w14:textId="68604FA2" w:rsidR="001C66E2" w:rsidRDefault="001C66E2" w:rsidP="00C83B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C83B1B">
                              <w:rPr>
                                <w:rFonts w:asciiTheme="majorHAnsi" w:hAnsiTheme="majorHAnsi"/>
                                <w:b/>
                              </w:rPr>
                              <w:t xml:space="preserve">Support Staff: </w:t>
                            </w:r>
                          </w:p>
                          <w:p w14:paraId="51DBEB84" w14:textId="77777777" w:rsidR="002E4551" w:rsidRPr="00C83B1B" w:rsidRDefault="002E4551" w:rsidP="00C83B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878E7E5" w14:textId="65FC346D" w:rsidR="001C66E2" w:rsidRPr="00D017EA" w:rsidRDefault="002E4551" w:rsidP="001C66E2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Megan Widmer</w:t>
                            </w:r>
                            <w:r w:rsidR="001C66E2" w:rsidRPr="00D017EA">
                              <w:rPr>
                                <w:rFonts w:asciiTheme="majorHAnsi" w:hAnsiTheme="majorHAnsi"/>
                              </w:rPr>
                              <w:t>, Field MA</w:t>
                            </w:r>
                            <w:r w:rsidR="001C66E2">
                              <w:rPr>
                                <w:rFonts w:asciiTheme="majorHAnsi" w:hAnsiTheme="majorHAnsi"/>
                              </w:rPr>
                              <w:t>—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Megan</w:t>
                            </w:r>
                            <w:r w:rsidR="001C66E2">
                              <w:rPr>
                                <w:rFonts w:asciiTheme="majorHAnsi" w:hAnsiTheme="majorHAnsi"/>
                              </w:rPr>
                              <w:t>@housecalldoctorsut.com</w:t>
                            </w:r>
                          </w:p>
                          <w:p w14:paraId="116516BF" w14:textId="4D945FD8" w:rsidR="001C66E2" w:rsidRPr="00D017EA" w:rsidRDefault="00B653EC" w:rsidP="001C66E2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Brittany Robb</w:t>
                            </w:r>
                            <w:r w:rsidR="001C66E2" w:rsidRPr="00D017EA">
                              <w:rPr>
                                <w:rFonts w:asciiTheme="majorHAnsi" w:hAnsiTheme="majorHAnsi"/>
                              </w:rPr>
                              <w:t>, Office MA</w:t>
                            </w:r>
                            <w:r w:rsidR="001C66E2">
                              <w:rPr>
                                <w:rFonts w:asciiTheme="majorHAnsi" w:hAnsiTheme="majorHAnsi"/>
                              </w:rPr>
                              <w:t>—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Brittany</w:t>
                            </w:r>
                            <w:r w:rsidR="001C66E2">
                              <w:rPr>
                                <w:rFonts w:asciiTheme="majorHAnsi" w:hAnsiTheme="majorHAnsi"/>
                              </w:rPr>
                              <w:t>@housecalldoctorsut.com</w:t>
                            </w:r>
                          </w:p>
                          <w:p w14:paraId="5D0C02BB" w14:textId="311207D7" w:rsidR="00040425" w:rsidRPr="001C66E2" w:rsidRDefault="00040425" w:rsidP="001C66E2">
                            <w:pPr>
                              <w:pStyle w:val="NoSpacing"/>
                              <w:contextualSpacing/>
                              <w:rPr>
                                <w:rFonts w:asciiTheme="majorHAnsi" w:hAnsiTheme="majorHAnsi" w:cs="Tahoma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30D1A995" w14:textId="77777777" w:rsidR="000774E6" w:rsidRPr="004E3CE5" w:rsidRDefault="000774E6" w:rsidP="00632309">
                            <w:pPr>
                              <w:pStyle w:val="BodyText2"/>
                              <w:spacing w:after="240"/>
                              <w:rPr>
                                <w:rFonts w:asciiTheme="minorHAnsi" w:hAnsiTheme="minorHAnsi"/>
                                <w:b/>
                                <w:i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FB3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1.75pt;margin-top:-32.25pt;width:429pt;height:6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GVtQ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" filled="f" stroked="f">
                <v:textbox>
                  <w:txbxContent>
                    <w:p w14:paraId="0943244E" w14:textId="77777777" w:rsidR="003B498A" w:rsidRDefault="003B498A" w:rsidP="001C66E2">
                      <w:pPr>
                        <w:pStyle w:val="Heading1"/>
                        <w:jc w:val="center"/>
                        <w:rPr>
                          <w:rFonts w:asciiTheme="majorHAnsi" w:hAnsiTheme="majorHAnsi"/>
                          <w:color w:val="FF0000"/>
                          <w:sz w:val="48"/>
                          <w:szCs w:val="48"/>
                        </w:rPr>
                      </w:pPr>
                    </w:p>
                    <w:p w14:paraId="5E4E812E" w14:textId="032DA5ED" w:rsidR="004E3CE5" w:rsidRPr="004E3CE5" w:rsidRDefault="00AE1D8B" w:rsidP="001C66E2">
                      <w:pPr>
                        <w:pStyle w:val="Heading1"/>
                        <w:jc w:val="center"/>
                        <w:rPr>
                          <w:rFonts w:asciiTheme="majorHAnsi" w:hAnsiTheme="majorHAnsi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FF0000"/>
                          <w:sz w:val="48"/>
                          <w:szCs w:val="48"/>
                        </w:rPr>
                        <w:t>Edie Shepherd</w:t>
                      </w:r>
                      <w:r w:rsidR="00C83B1B">
                        <w:rPr>
                          <w:rFonts w:asciiTheme="majorHAnsi" w:hAnsiTheme="majorHAnsi"/>
                          <w:color w:val="FF0000"/>
                          <w:sz w:val="48"/>
                          <w:szCs w:val="48"/>
                        </w:rPr>
                        <w:t>, NP</w:t>
                      </w:r>
                    </w:p>
                    <w:p w14:paraId="21EBE4AB" w14:textId="63BCA480" w:rsidR="004E3CE5" w:rsidRDefault="004E3CE5" w:rsidP="004E3CE5">
                      <w:pPr>
                        <w:pStyle w:val="BodyText"/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14:paraId="47837284" w14:textId="77777777" w:rsidR="003B498A" w:rsidRDefault="003B498A" w:rsidP="001C66E2">
                      <w:pPr>
                        <w:pStyle w:val="BodyText"/>
                        <w:contextualSpacing/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</w:pPr>
                    </w:p>
                    <w:p w14:paraId="77418274" w14:textId="6FD48872" w:rsidR="00040425" w:rsidRPr="004E3CE5" w:rsidRDefault="00040425" w:rsidP="001C66E2">
                      <w:pPr>
                        <w:pStyle w:val="BodyText"/>
                        <w:contextualSpacing/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</w:pPr>
                      <w:r w:rsidRPr="004E3CE5"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  <w:t>Why a House Call Practice:</w:t>
                      </w:r>
                    </w:p>
                    <w:p w14:paraId="4DD18111" w14:textId="56103651" w:rsidR="003B498A" w:rsidRDefault="003B498A" w:rsidP="003B498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Seeing </w:t>
                      </w:r>
                      <w:r w:rsidR="002E4551">
                        <w:rPr>
                          <w:rFonts w:ascii="Cambria" w:hAnsi="Cambria"/>
                          <w:color w:val="000000"/>
                        </w:rPr>
                        <w:t xml:space="preserve">a 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patient in their home provides a place that is comfortable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 xml:space="preserve"> and familiar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 for them</w:t>
                      </w:r>
                      <w:r w:rsidR="002E4551">
                        <w:rPr>
                          <w:rFonts w:ascii="Cambria" w:hAnsi="Cambria"/>
                          <w:color w:val="000000"/>
                        </w:rPr>
                        <w:t xml:space="preserve"> as 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 xml:space="preserve">they receive the healthcare they </w:t>
                      </w:r>
                      <w:r w:rsidR="00ED2012">
                        <w:rPr>
                          <w:rFonts w:ascii="Cambria" w:hAnsi="Cambria"/>
                          <w:color w:val="000000"/>
                        </w:rPr>
                        <w:t>deserve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 xml:space="preserve">.  This is </w:t>
                      </w:r>
                      <w:r w:rsidR="002E4551">
                        <w:rPr>
                          <w:rFonts w:ascii="Cambria" w:hAnsi="Cambria"/>
                          <w:color w:val="000000"/>
                        </w:rPr>
                        <w:t>House Call Doctors’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 xml:space="preserve"> objective in providing for those in need</w:t>
                      </w:r>
                      <w:r w:rsidR="00ED2012">
                        <w:rPr>
                          <w:rFonts w:ascii="Cambria" w:hAnsi="Cambria"/>
                          <w:color w:val="000000"/>
                        </w:rPr>
                        <w:t xml:space="preserve"> of a reliable provider</w:t>
                      </w:r>
                      <w:r w:rsidR="002E4551">
                        <w:rPr>
                          <w:rFonts w:ascii="Cambria" w:hAnsi="Cambria"/>
                          <w:color w:val="000000"/>
                        </w:rPr>
                        <w:t xml:space="preserve">.  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Families and patients are present in the home environment which allows realistic and more accurate assessments that might be missed in a clinic setting. 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This allows me the ability to see the home environment including food, clothing, bathing, and living conditions. </w:t>
                      </w:r>
                      <w:r w:rsidR="00BC0B99" w:rsidRPr="00BC0B99">
                        <w:rPr>
                          <w:rFonts w:ascii="Cambria" w:hAnsi="Cambria"/>
                          <w:color w:val="000000"/>
                        </w:rPr>
                        <w:t> H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>ouse Call Doctors’</w:t>
                      </w:r>
                      <w:r w:rsidR="00BC0B99" w:rsidRPr="00BC0B99">
                        <w:rPr>
                          <w:rFonts w:ascii="Cambria" w:hAnsi="Cambria"/>
                          <w:color w:val="000000"/>
                        </w:rPr>
                        <w:t xml:space="preserve"> is a great place for me to practice because of the</w:t>
                      </w:r>
                      <w:r w:rsidR="00BC0B99">
                        <w:rPr>
                          <w:rFonts w:ascii="Cambria" w:hAnsi="Cambria"/>
                          <w:color w:val="000000"/>
                        </w:rPr>
                        <w:t>ir</w:t>
                      </w:r>
                      <w:r w:rsidR="00BC0B99" w:rsidRPr="00BC0B99">
                        <w:rPr>
                          <w:rFonts w:ascii="Cambria" w:hAnsi="Cambria"/>
                          <w:color w:val="000000"/>
                        </w:rPr>
                        <w:t xml:space="preserve"> team approach with many caring and encouraging staff members who help patients with their needs. In hospitals I felt like I was trying to make the bean counters</w:t>
                      </w:r>
                      <w:r w:rsidR="00ED2012">
                        <w:rPr>
                          <w:rFonts w:ascii="Cambria" w:hAnsi="Cambria"/>
                          <w:color w:val="000000"/>
                        </w:rPr>
                        <w:t xml:space="preserve"> happy when patient care should have been the main ambition</w:t>
                      </w:r>
                      <w:r w:rsidR="00BC0B99" w:rsidRPr="00BC0B99">
                        <w:rPr>
                          <w:rFonts w:ascii="Cambria" w:hAnsi="Cambria"/>
                          <w:color w:val="000000"/>
                        </w:rPr>
                        <w:t xml:space="preserve">. </w:t>
                      </w:r>
                      <w:r w:rsidR="00ED2012">
                        <w:rPr>
                          <w:rFonts w:ascii="Cambria" w:hAnsi="Cambria"/>
                          <w:color w:val="000000"/>
                        </w:rPr>
                        <w:t>House Call Doctors</w:t>
                      </w:r>
                      <w:r w:rsidR="0021071E">
                        <w:rPr>
                          <w:rFonts w:ascii="Cambria" w:hAnsi="Cambria"/>
                          <w:color w:val="000000"/>
                        </w:rPr>
                        <w:t>’</w:t>
                      </w:r>
                      <w:r w:rsidR="00BC0B99" w:rsidRPr="00BC0B99">
                        <w:rPr>
                          <w:rFonts w:ascii="Cambria" w:hAnsi="Cambria"/>
                          <w:color w:val="000000"/>
                        </w:rPr>
                        <w:t xml:space="preserve"> focus is the patient</w:t>
                      </w:r>
                      <w:r w:rsidR="0021071E">
                        <w:rPr>
                          <w:rFonts w:ascii="Cambria" w:hAnsi="Cambria"/>
                          <w:color w:val="000000"/>
                        </w:rPr>
                        <w:t>.</w:t>
                      </w:r>
                    </w:p>
                    <w:p w14:paraId="73BFBD3B" w14:textId="74AF7CA9" w:rsidR="00040425" w:rsidRDefault="00040425" w:rsidP="00C83B1B">
                      <w:pPr>
                        <w:pStyle w:val="NormalWeb"/>
                        <w:spacing w:before="0" w:beforeAutospacing="0" w:after="0" w:afterAutospacing="0"/>
                        <w:ind w:left="720"/>
                        <w:contextualSpacing/>
                        <w:rPr>
                          <w:rFonts w:asciiTheme="majorHAnsi" w:hAnsiTheme="majorHAnsi" w:cs="Tahoma"/>
                        </w:rPr>
                      </w:pPr>
                    </w:p>
                    <w:p w14:paraId="236BDB08" w14:textId="77777777" w:rsidR="00040425" w:rsidRPr="004E3CE5" w:rsidRDefault="00040425" w:rsidP="001C66E2">
                      <w:pPr>
                        <w:pStyle w:val="BodyText"/>
                        <w:contextualSpacing/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</w:pPr>
                      <w:r w:rsidRPr="004E3CE5"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  <w:t>Education and Experience:</w:t>
                      </w:r>
                    </w:p>
                    <w:p w14:paraId="4F2B5977" w14:textId="77777777" w:rsidR="002E4551" w:rsidRDefault="002E4551" w:rsidP="002E4551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US Army Medic:  1981-1984. Received Army Achievement Medal.</w:t>
                      </w:r>
                    </w:p>
                    <w:p w14:paraId="4D141275" w14:textId="1AC811D4" w:rsidR="002E4551" w:rsidRDefault="002E4551" w:rsidP="002E4551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Salt Lake Community College LPN/RN: 1984-1990</w:t>
                      </w:r>
                    </w:p>
                    <w:p w14:paraId="1614DF62" w14:textId="77777777" w:rsidR="002E4551" w:rsidRDefault="002E4551" w:rsidP="002E4551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University of Phoenix: BSN: 2001.</w:t>
                      </w:r>
                    </w:p>
                    <w:p w14:paraId="39CA7404" w14:textId="61A3EA4C" w:rsidR="002E4551" w:rsidRDefault="002E4551" w:rsidP="002E4551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University of Utah: Master’s Degree Science: Adult Nurse Practitioner 2009</w:t>
                      </w:r>
                    </w:p>
                    <w:p w14:paraId="26D186E2" w14:textId="4C847CAD" w:rsidR="002E4551" w:rsidRDefault="002E4551" w:rsidP="002E4551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University of Utah: </w:t>
                      </w:r>
                      <w:r w:rsidR="00C66A77">
                        <w:rPr>
                          <w:rFonts w:ascii="Cambria" w:hAnsi="Cambria"/>
                          <w:color w:val="000000"/>
                        </w:rPr>
                        <w:t>Sub-Specialty in Geriatric Medicine Certificate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 2009</w:t>
                      </w:r>
                    </w:p>
                    <w:p w14:paraId="39A22A93" w14:textId="59B8F6B0" w:rsidR="00C83B1B" w:rsidRDefault="00C83B1B" w:rsidP="00C83B1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ajorHAnsi" w:hAnsiTheme="majorHAnsi"/>
                        </w:rPr>
                      </w:pPr>
                    </w:p>
                    <w:p w14:paraId="27DCAB09" w14:textId="77777777" w:rsidR="002E4551" w:rsidRPr="00C83B1B" w:rsidRDefault="002E4551" w:rsidP="00C83B1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ajorHAnsi" w:hAnsiTheme="majorHAnsi"/>
                        </w:rPr>
                      </w:pPr>
                    </w:p>
                    <w:p w14:paraId="6C074BAD" w14:textId="77777777" w:rsidR="00040425" w:rsidRPr="004E3CE5" w:rsidRDefault="00040425" w:rsidP="001C66E2">
                      <w:pPr>
                        <w:pStyle w:val="BodyText"/>
                        <w:contextualSpacing/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</w:pPr>
                      <w:r w:rsidRPr="004E3CE5">
                        <w:rPr>
                          <w:rFonts w:asciiTheme="majorHAnsi" w:hAnsiTheme="majorHAnsi"/>
                          <w:b/>
                          <w:sz w:val="23"/>
                          <w:szCs w:val="23"/>
                        </w:rPr>
                        <w:t>Professional and Personal Interests:</w:t>
                      </w:r>
                    </w:p>
                    <w:p w14:paraId="0F8AB288" w14:textId="7C8AFA4C" w:rsidR="002E4551" w:rsidRDefault="002E4551" w:rsidP="002E4551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Member of American Association of Nurse Practitioner</w:t>
                      </w:r>
                      <w:r w:rsidR="0021071E">
                        <w:rPr>
                          <w:rFonts w:ascii="Cambria" w:hAnsi="Cambria"/>
                          <w:color w:val="000000"/>
                        </w:rPr>
                        <w:t>s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.</w:t>
                      </w:r>
                    </w:p>
                    <w:p w14:paraId="56EFD3DC" w14:textId="77777777" w:rsidR="002E4551" w:rsidRDefault="002E4551" w:rsidP="002E4551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Member of Utah State Nurse Practitioners.</w:t>
                      </w:r>
                    </w:p>
                    <w:p w14:paraId="499F9190" w14:textId="7AB11ECE" w:rsidR="002E4551" w:rsidRDefault="002E4551" w:rsidP="002E4551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Sigma Phi Omega member</w:t>
                      </w:r>
                      <w:r w:rsidR="0021071E">
                        <w:rPr>
                          <w:rFonts w:ascii="Cambria" w:hAnsi="Cambria"/>
                          <w:color w:val="000000"/>
                        </w:rPr>
                        <w:t>.</w:t>
                      </w:r>
                    </w:p>
                    <w:p w14:paraId="09A017B5" w14:textId="4F17C4E8" w:rsidR="002E4551" w:rsidRDefault="002E4551" w:rsidP="002E4551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I love boating, four wheeling</w:t>
                      </w:r>
                      <w:r w:rsidR="00027171">
                        <w:rPr>
                          <w:rFonts w:ascii="Cambria" w:hAnsi="Cambria"/>
                          <w:color w:val="000000"/>
                        </w:rPr>
                        <w:t>,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color w:val="000000"/>
                        </w:rPr>
                        <w:t xml:space="preserve"> and camping with my kid and grandkids.</w:t>
                      </w:r>
                    </w:p>
                    <w:p w14:paraId="5DBA3ECA" w14:textId="47009618" w:rsidR="002E4551" w:rsidRDefault="002E4551" w:rsidP="002E4551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I’m a patriot: there are American flag</w:t>
                      </w:r>
                      <w:r w:rsidR="0021071E">
                        <w:rPr>
                          <w:rFonts w:ascii="Cambria" w:hAnsi="Cambria"/>
                          <w:color w:val="000000"/>
                        </w:rPr>
                        <w:t>s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 in my house and yard.</w:t>
                      </w:r>
                    </w:p>
                    <w:p w14:paraId="1FA221E9" w14:textId="579A3DBA" w:rsidR="00C83B1B" w:rsidRDefault="00C83B1B" w:rsidP="00C83B1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ajorHAnsi" w:hAnsiTheme="majorHAnsi"/>
                        </w:rPr>
                      </w:pPr>
                    </w:p>
                    <w:p w14:paraId="533EF105" w14:textId="77777777" w:rsidR="002E4551" w:rsidRPr="00C83B1B" w:rsidRDefault="002E4551" w:rsidP="00C83B1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ajorHAnsi" w:hAnsiTheme="majorHAnsi"/>
                        </w:rPr>
                      </w:pPr>
                    </w:p>
                    <w:p w14:paraId="1BC39006" w14:textId="68604FA2" w:rsidR="001C66E2" w:rsidRDefault="001C66E2" w:rsidP="00C83B1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b/>
                        </w:rPr>
                      </w:pPr>
                      <w:r w:rsidRPr="00C83B1B">
                        <w:rPr>
                          <w:rFonts w:asciiTheme="majorHAnsi" w:hAnsiTheme="majorHAnsi"/>
                          <w:b/>
                        </w:rPr>
                        <w:t xml:space="preserve">Support Staff: </w:t>
                      </w:r>
                    </w:p>
                    <w:p w14:paraId="51DBEB84" w14:textId="77777777" w:rsidR="002E4551" w:rsidRPr="00C83B1B" w:rsidRDefault="002E4551" w:rsidP="00C83B1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</w:rPr>
                      </w:pPr>
                    </w:p>
                    <w:p w14:paraId="3878E7E5" w14:textId="65FC346D" w:rsidR="001C66E2" w:rsidRPr="00D017EA" w:rsidRDefault="002E4551" w:rsidP="001C66E2">
                      <w:pPr>
                        <w:pStyle w:val="NoSpacing"/>
                        <w:numPr>
                          <w:ilvl w:val="0"/>
                          <w:numId w:val="21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Megan Widmer</w:t>
                      </w:r>
                      <w:r w:rsidR="001C66E2" w:rsidRPr="00D017EA">
                        <w:rPr>
                          <w:rFonts w:asciiTheme="majorHAnsi" w:hAnsiTheme="majorHAnsi"/>
                        </w:rPr>
                        <w:t>, Field MA</w:t>
                      </w:r>
                      <w:r w:rsidR="001C66E2">
                        <w:rPr>
                          <w:rFonts w:asciiTheme="majorHAnsi" w:hAnsiTheme="majorHAnsi"/>
                        </w:rPr>
                        <w:t>—</w:t>
                      </w:r>
                      <w:r>
                        <w:rPr>
                          <w:rFonts w:asciiTheme="majorHAnsi" w:hAnsiTheme="majorHAnsi"/>
                        </w:rPr>
                        <w:t>Megan</w:t>
                      </w:r>
                      <w:r w:rsidR="001C66E2">
                        <w:rPr>
                          <w:rFonts w:asciiTheme="majorHAnsi" w:hAnsiTheme="majorHAnsi"/>
                        </w:rPr>
                        <w:t>@housecalldoctorsut.com</w:t>
                      </w:r>
                    </w:p>
                    <w:p w14:paraId="116516BF" w14:textId="4D945FD8" w:rsidR="001C66E2" w:rsidRPr="00D017EA" w:rsidRDefault="00B653EC" w:rsidP="001C66E2">
                      <w:pPr>
                        <w:pStyle w:val="NoSpacing"/>
                        <w:numPr>
                          <w:ilvl w:val="0"/>
                          <w:numId w:val="21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Brittany Robb</w:t>
                      </w:r>
                      <w:r w:rsidR="001C66E2" w:rsidRPr="00D017EA">
                        <w:rPr>
                          <w:rFonts w:asciiTheme="majorHAnsi" w:hAnsiTheme="majorHAnsi"/>
                        </w:rPr>
                        <w:t>, Office MA</w:t>
                      </w:r>
                      <w:r w:rsidR="001C66E2">
                        <w:rPr>
                          <w:rFonts w:asciiTheme="majorHAnsi" w:hAnsiTheme="majorHAnsi"/>
                        </w:rPr>
                        <w:t>—</w:t>
                      </w:r>
                      <w:r>
                        <w:rPr>
                          <w:rFonts w:asciiTheme="majorHAnsi" w:hAnsiTheme="majorHAnsi"/>
                        </w:rPr>
                        <w:t>Brittany</w:t>
                      </w:r>
                      <w:r w:rsidR="001C66E2">
                        <w:rPr>
                          <w:rFonts w:asciiTheme="majorHAnsi" w:hAnsiTheme="majorHAnsi"/>
                        </w:rPr>
                        <w:t>@housecalldoctorsut.com</w:t>
                      </w:r>
                    </w:p>
                    <w:p w14:paraId="5D0C02BB" w14:textId="311207D7" w:rsidR="00040425" w:rsidRPr="001C66E2" w:rsidRDefault="00040425" w:rsidP="001C66E2">
                      <w:pPr>
                        <w:pStyle w:val="NoSpacing"/>
                        <w:contextualSpacing/>
                        <w:rPr>
                          <w:rFonts w:asciiTheme="majorHAnsi" w:hAnsiTheme="majorHAnsi" w:cs="Tahoma"/>
                          <w:b/>
                          <w:sz w:val="23"/>
                          <w:szCs w:val="23"/>
                        </w:rPr>
                      </w:pPr>
                    </w:p>
                    <w:p w14:paraId="30D1A995" w14:textId="77777777" w:rsidR="000774E6" w:rsidRPr="004E3CE5" w:rsidRDefault="000774E6" w:rsidP="00632309">
                      <w:pPr>
                        <w:pStyle w:val="BodyText2"/>
                        <w:spacing w:after="240"/>
                        <w:rPr>
                          <w:rFonts w:asciiTheme="minorHAnsi" w:hAnsiTheme="minorHAnsi"/>
                          <w:b/>
                          <w:i w:val="0"/>
                          <w:color w:val="000000" w:themeColor="text1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667E8">
        <w:rPr>
          <w:noProof/>
        </w:rPr>
        <w:drawing>
          <wp:anchor distT="0" distB="0" distL="114300" distR="114300" simplePos="0" relativeHeight="251661312" behindDoc="1" locked="0" layoutInCell="1" allowOverlap="1" wp14:anchorId="698E5C59" wp14:editId="1579A77D">
            <wp:simplePos x="0" y="0"/>
            <wp:positionH relativeFrom="page">
              <wp:align>left</wp:align>
            </wp:positionH>
            <wp:positionV relativeFrom="paragraph">
              <wp:posOffset>-1085850</wp:posOffset>
            </wp:positionV>
            <wp:extent cx="13906500" cy="10594975"/>
            <wp:effectExtent l="0" t="0" r="0" b="0"/>
            <wp:wrapNone/>
            <wp:docPr id="8" name="Picture 8" descr="j0430657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0430657[1]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1059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3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B2D97" wp14:editId="68B0E91F">
                <wp:simplePos x="0" y="0"/>
                <wp:positionH relativeFrom="page">
                  <wp:posOffset>352425</wp:posOffset>
                </wp:positionH>
                <wp:positionV relativeFrom="page">
                  <wp:posOffset>8362950</wp:posOffset>
                </wp:positionV>
                <wp:extent cx="6715125" cy="121920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0BE43" w14:textId="77777777" w:rsidR="00474D4E" w:rsidRPr="00632309" w:rsidRDefault="00632309" w:rsidP="00C92813">
                            <w:pPr>
                              <w:pStyle w:val="Address1"/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32309">
                              <w:rPr>
                                <w:rFonts w:ascii="Georgia" w:hAnsi="Georgia"/>
                                <w:color w:val="FFFFFF" w:themeColor="background1"/>
                                <w:sz w:val="28"/>
                                <w:szCs w:val="28"/>
                              </w:rPr>
                              <w:t>House Call Doctors</w:t>
                            </w:r>
                          </w:p>
                          <w:p w14:paraId="48800740" w14:textId="77777777" w:rsidR="00474D4E" w:rsidRPr="00632309" w:rsidRDefault="00DB4CB6" w:rsidP="00767A1B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522 East 100 South </w:t>
                            </w:r>
                          </w:p>
                          <w:p w14:paraId="72A30634" w14:textId="77777777" w:rsidR="00474D4E" w:rsidRPr="00632309" w:rsidRDefault="00A468F1" w:rsidP="00A4229C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Salt Lake City, UT</w:t>
                            </w:r>
                            <w:r w:rsidR="00DB4CB6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84102</w:t>
                            </w:r>
                          </w:p>
                          <w:p w14:paraId="7331DE91" w14:textId="77777777" w:rsidR="00474D4E" w:rsidRPr="00632309" w:rsidRDefault="006509F5" w:rsidP="000F20A3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F505AB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0F20A3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474D4E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Phone (</w:t>
                            </w:r>
                            <w:r w:rsidR="00A468F1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801</w:t>
                            </w:r>
                            <w:r w:rsidR="00474D4E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468F1"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485-5055</w:t>
                            </w:r>
                          </w:p>
                          <w:p w14:paraId="5B344D3F" w14:textId="77777777" w:rsidR="00DB4CB6" w:rsidRPr="00632309" w:rsidRDefault="00DB4CB6" w:rsidP="00DB4CB6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Fax: (801) 467-3296</w:t>
                            </w:r>
                          </w:p>
                          <w:p w14:paraId="6E4C3B0C" w14:textId="6D2E2044" w:rsidR="00611067" w:rsidRPr="00AC3902" w:rsidRDefault="00611067" w:rsidP="00767A1B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D823CC2" w14:textId="77777777" w:rsidR="00611067" w:rsidRDefault="00611067" w:rsidP="00767A1B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861DE88" w14:textId="77777777" w:rsidR="00F505AB" w:rsidRPr="00632309" w:rsidRDefault="00F505AB" w:rsidP="00767A1B">
                            <w:pPr>
                              <w:pStyle w:val="Address2"/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32309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B2D97" id="Text Box 9" o:spid="_x0000_s1027" type="#_x0000_t202" style="position:absolute;margin-left:27.75pt;margin-top:658.5pt;width:528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" filled="f" fillcolor="#0cf" stroked="f">
                <v:textbox>
                  <w:txbxContent>
                    <w:p w14:paraId="65B0BE43" w14:textId="77777777" w:rsidR="00474D4E" w:rsidRPr="00632309" w:rsidRDefault="00632309" w:rsidP="00C92813">
                      <w:pPr>
                        <w:pStyle w:val="Address1"/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32309">
                        <w:rPr>
                          <w:rFonts w:ascii="Georgia" w:hAnsi="Georgia"/>
                          <w:color w:val="FFFFFF" w:themeColor="background1"/>
                          <w:sz w:val="28"/>
                          <w:szCs w:val="28"/>
                        </w:rPr>
                        <w:t>House Call Doctors</w:t>
                      </w:r>
                    </w:p>
                    <w:p w14:paraId="48800740" w14:textId="77777777" w:rsidR="00474D4E" w:rsidRPr="00632309" w:rsidRDefault="00DB4CB6" w:rsidP="00767A1B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 xml:space="preserve">522 East 100 South </w:t>
                      </w:r>
                    </w:p>
                    <w:p w14:paraId="72A30634" w14:textId="77777777" w:rsidR="00474D4E" w:rsidRPr="00632309" w:rsidRDefault="00A468F1" w:rsidP="00A4229C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Salt Lake City, UT</w:t>
                      </w:r>
                      <w:r w:rsidR="00DB4CB6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 xml:space="preserve">  84102</w:t>
                      </w:r>
                    </w:p>
                    <w:p w14:paraId="7331DE91" w14:textId="77777777" w:rsidR="00474D4E" w:rsidRPr="00632309" w:rsidRDefault="006509F5" w:rsidP="000F20A3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</w:t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F505AB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0F20A3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474D4E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Phone (</w:t>
                      </w:r>
                      <w:r w:rsidR="00A468F1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801</w:t>
                      </w:r>
                      <w:r w:rsidR="00474D4E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="00A468F1"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485-5055</w:t>
                      </w:r>
                    </w:p>
                    <w:p w14:paraId="5B344D3F" w14:textId="77777777" w:rsidR="00DB4CB6" w:rsidRPr="00632309" w:rsidRDefault="00DB4CB6" w:rsidP="00DB4CB6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Fax: (801) 467-3296</w:t>
                      </w:r>
                    </w:p>
                    <w:p w14:paraId="6E4C3B0C" w14:textId="6D2E2044" w:rsidR="00611067" w:rsidRPr="00AC3902" w:rsidRDefault="00611067" w:rsidP="00767A1B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D823CC2" w14:textId="77777777" w:rsidR="00611067" w:rsidRDefault="00611067" w:rsidP="00767A1B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861DE88" w14:textId="77777777" w:rsidR="00F505AB" w:rsidRPr="00632309" w:rsidRDefault="00F505AB" w:rsidP="00767A1B">
                      <w:pPr>
                        <w:pStyle w:val="Address2"/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32309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230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EC406C" wp14:editId="33705A3C">
                <wp:simplePos x="0" y="0"/>
                <wp:positionH relativeFrom="page">
                  <wp:posOffset>533400</wp:posOffset>
                </wp:positionH>
                <wp:positionV relativeFrom="page">
                  <wp:posOffset>533399</wp:posOffset>
                </wp:positionV>
                <wp:extent cx="5400675" cy="766762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7667625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556E8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BC772" id="Rectangle 6" o:spid="_x0000_s1026" style="position:absolute;margin-left:42pt;margin-top:42pt;width:425.25pt;height:603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" filled="f" strokecolor="#556e8c" strokeweight="1pt">
                <v:stroke dashstyle="1 1" endcap="round"/>
                <w10:wrap anchorx="page" anchory="page"/>
              </v:rect>
            </w:pict>
          </mc:Fallback>
        </mc:AlternateContent>
      </w:r>
      <w:r w:rsidR="006323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271F5" wp14:editId="281AACC1">
                <wp:simplePos x="0" y="0"/>
                <wp:positionH relativeFrom="page">
                  <wp:posOffset>333375</wp:posOffset>
                </wp:positionH>
                <wp:positionV relativeFrom="page">
                  <wp:posOffset>9601200</wp:posOffset>
                </wp:positionV>
                <wp:extent cx="6724650" cy="2476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solidFill>
                          <a:srgbClr val="800000">
                            <a:alpha val="76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5797A" id="Rectangle 5" o:spid="_x0000_s1026" style="position:absolute;margin-left:26.25pt;margin-top:756pt;width:529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" fillcolor="maroon" stroked="f">
                <v:fill opacity="49858f"/>
                <w10:wrap anchorx="page" anchory="page"/>
              </v:rect>
            </w:pict>
          </mc:Fallback>
        </mc:AlternateContent>
      </w:r>
      <w:r w:rsidR="00632309" w:rsidRPr="00C049FD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623F8F" wp14:editId="2E2D0374">
                <wp:simplePos x="0" y="0"/>
                <wp:positionH relativeFrom="page">
                  <wp:posOffset>333375</wp:posOffset>
                </wp:positionH>
                <wp:positionV relativeFrom="page">
                  <wp:posOffset>8382000</wp:posOffset>
                </wp:positionV>
                <wp:extent cx="6724650" cy="121920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0" cy="1219200"/>
                        </a:xfrm>
                        <a:prstGeom prst="rect">
                          <a:avLst/>
                        </a:prstGeom>
                        <a:solidFill>
                          <a:srgbClr val="5579A5">
                            <a:alpha val="72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C90D7" id="Rectangle 7" o:spid="_x0000_s1026" style="position:absolute;margin-left:26.25pt;margin-top:660pt;width:529.5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" fillcolor="#5579a5" stroked="f">
                <v:fill opacity="47288f"/>
                <w10:wrap anchorx="page" anchory="page"/>
              </v:rect>
            </w:pict>
          </mc:Fallback>
        </mc:AlternateContent>
      </w:r>
      <w:r w:rsidR="0063230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EA3CF4" wp14:editId="28311EE1">
                <wp:simplePos x="0" y="0"/>
                <wp:positionH relativeFrom="page">
                  <wp:posOffset>333375</wp:posOffset>
                </wp:positionH>
                <wp:positionV relativeFrom="margin">
                  <wp:posOffset>-542925</wp:posOffset>
                </wp:positionV>
                <wp:extent cx="5819775" cy="8010525"/>
                <wp:effectExtent l="0" t="0" r="28575" b="2857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801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F328B" id="Rectangle 4" o:spid="_x0000_s1026" style="position:absolute;margin-left:26.25pt;margin-top:-42.75pt;width:458.25pt;height:6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" fillcolor="#f2f2f2 [3052]" strokecolor="#666" strokeweight="1pt">
                <w10:wrap anchorx="page" anchory="margin"/>
              </v:rect>
            </w:pict>
          </mc:Fallback>
        </mc:AlternateContent>
      </w:r>
    </w:p>
    <w:sectPr w:rsidR="00EC3DBA" w:rsidSect="00E66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42ED5"/>
    <w:multiLevelType w:val="hybridMultilevel"/>
    <w:tmpl w:val="A524C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30AE6"/>
    <w:multiLevelType w:val="hybridMultilevel"/>
    <w:tmpl w:val="9A986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198F"/>
    <w:multiLevelType w:val="hybridMultilevel"/>
    <w:tmpl w:val="8A3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550EA"/>
    <w:multiLevelType w:val="hybridMultilevel"/>
    <w:tmpl w:val="2B12C0C0"/>
    <w:lvl w:ilvl="0" w:tplc="340E60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AF423C2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A58B8"/>
    <w:multiLevelType w:val="hybridMultilevel"/>
    <w:tmpl w:val="9070A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B2631"/>
    <w:multiLevelType w:val="hybridMultilevel"/>
    <w:tmpl w:val="D4EE54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42850B0"/>
    <w:multiLevelType w:val="hybridMultilevel"/>
    <w:tmpl w:val="A7387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93F89"/>
    <w:multiLevelType w:val="hybridMultilevel"/>
    <w:tmpl w:val="712AF3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E8061C"/>
    <w:multiLevelType w:val="hybridMultilevel"/>
    <w:tmpl w:val="25744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127E4"/>
    <w:multiLevelType w:val="hybridMultilevel"/>
    <w:tmpl w:val="24B0D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74A63"/>
    <w:multiLevelType w:val="hybridMultilevel"/>
    <w:tmpl w:val="0C14A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46BE8"/>
    <w:multiLevelType w:val="hybridMultilevel"/>
    <w:tmpl w:val="07E89AF8"/>
    <w:lvl w:ilvl="0" w:tplc="340E60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F1B27"/>
    <w:multiLevelType w:val="hybridMultilevel"/>
    <w:tmpl w:val="9B6E3A6A"/>
    <w:lvl w:ilvl="0" w:tplc="340E60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F1F3C"/>
    <w:multiLevelType w:val="hybridMultilevel"/>
    <w:tmpl w:val="CE0ADBB6"/>
    <w:lvl w:ilvl="0" w:tplc="340E60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6465D"/>
    <w:multiLevelType w:val="hybridMultilevel"/>
    <w:tmpl w:val="48FA01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5D193B"/>
    <w:multiLevelType w:val="hybridMultilevel"/>
    <w:tmpl w:val="55A88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21CD0"/>
    <w:multiLevelType w:val="hybridMultilevel"/>
    <w:tmpl w:val="F5206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4339"/>
    <w:multiLevelType w:val="hybridMultilevel"/>
    <w:tmpl w:val="4CD8525E"/>
    <w:lvl w:ilvl="0" w:tplc="340E60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46411"/>
    <w:multiLevelType w:val="hybridMultilevel"/>
    <w:tmpl w:val="7878FF0E"/>
    <w:lvl w:ilvl="0" w:tplc="340E60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83C1F"/>
    <w:multiLevelType w:val="hybridMultilevel"/>
    <w:tmpl w:val="720CC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B1827"/>
    <w:multiLevelType w:val="hybridMultilevel"/>
    <w:tmpl w:val="0DB07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5423"/>
    <w:multiLevelType w:val="hybridMultilevel"/>
    <w:tmpl w:val="E5A80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03B11"/>
    <w:multiLevelType w:val="hybridMultilevel"/>
    <w:tmpl w:val="519E80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7"/>
  </w:num>
  <w:num w:numId="12">
    <w:abstractNumId w:val="16"/>
  </w:num>
  <w:num w:numId="13">
    <w:abstractNumId w:val="22"/>
  </w:num>
  <w:num w:numId="14">
    <w:abstractNumId w:val="23"/>
  </w:num>
  <w:num w:numId="15">
    <w:abstractNumId w:val="15"/>
  </w:num>
  <w:num w:numId="16">
    <w:abstractNumId w:val="10"/>
  </w:num>
  <w:num w:numId="17">
    <w:abstractNumId w:val="21"/>
  </w:num>
  <w:num w:numId="18">
    <w:abstractNumId w:val="1"/>
  </w:num>
  <w:num w:numId="19">
    <w:abstractNumId w:val="11"/>
  </w:num>
  <w:num w:numId="20">
    <w:abstractNumId w:val="18"/>
  </w:num>
  <w:num w:numId="21">
    <w:abstractNumId w:val="19"/>
  </w:num>
  <w:num w:numId="22">
    <w:abstractNumId w:val="3"/>
  </w:num>
  <w:num w:numId="23">
    <w:abstractNumId w:val="20"/>
  </w:num>
  <w:num w:numId="24">
    <w:abstractNumId w:val="4"/>
  </w:num>
  <w:num w:numId="25">
    <w:abstractNumId w:val="14"/>
  </w:num>
  <w:num w:numId="26">
    <w:abstractNumId w:val="12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13"/>
    <w:rsid w:val="000207BA"/>
    <w:rsid w:val="0002179B"/>
    <w:rsid w:val="00027171"/>
    <w:rsid w:val="00040425"/>
    <w:rsid w:val="000746B3"/>
    <w:rsid w:val="000774E6"/>
    <w:rsid w:val="000B071D"/>
    <w:rsid w:val="000E5E15"/>
    <w:rsid w:val="000F20A3"/>
    <w:rsid w:val="00102CCD"/>
    <w:rsid w:val="0010595B"/>
    <w:rsid w:val="00106EDC"/>
    <w:rsid w:val="00160B3C"/>
    <w:rsid w:val="001623A9"/>
    <w:rsid w:val="001917A1"/>
    <w:rsid w:val="001A7749"/>
    <w:rsid w:val="001C66E2"/>
    <w:rsid w:val="00207413"/>
    <w:rsid w:val="0021071E"/>
    <w:rsid w:val="00223B8A"/>
    <w:rsid w:val="00223E05"/>
    <w:rsid w:val="0022608B"/>
    <w:rsid w:val="002316F7"/>
    <w:rsid w:val="00246B62"/>
    <w:rsid w:val="002667E8"/>
    <w:rsid w:val="00270F9E"/>
    <w:rsid w:val="00277C95"/>
    <w:rsid w:val="002A1A15"/>
    <w:rsid w:val="002E3C38"/>
    <w:rsid w:val="002E4551"/>
    <w:rsid w:val="003759AE"/>
    <w:rsid w:val="00375BD6"/>
    <w:rsid w:val="003B498A"/>
    <w:rsid w:val="003E59C6"/>
    <w:rsid w:val="004221CA"/>
    <w:rsid w:val="00442C39"/>
    <w:rsid w:val="00447154"/>
    <w:rsid w:val="00460600"/>
    <w:rsid w:val="00474D4E"/>
    <w:rsid w:val="004965C6"/>
    <w:rsid w:val="004A1E88"/>
    <w:rsid w:val="004B2EA7"/>
    <w:rsid w:val="004E3CE5"/>
    <w:rsid w:val="00541386"/>
    <w:rsid w:val="00560005"/>
    <w:rsid w:val="00571A0E"/>
    <w:rsid w:val="00581B9F"/>
    <w:rsid w:val="005D3A36"/>
    <w:rsid w:val="00611067"/>
    <w:rsid w:val="00626D90"/>
    <w:rsid w:val="00632309"/>
    <w:rsid w:val="0063601A"/>
    <w:rsid w:val="0064226A"/>
    <w:rsid w:val="006509F5"/>
    <w:rsid w:val="00652C0E"/>
    <w:rsid w:val="00656C29"/>
    <w:rsid w:val="006D5DCA"/>
    <w:rsid w:val="006F5D86"/>
    <w:rsid w:val="006F5FAE"/>
    <w:rsid w:val="00767A1B"/>
    <w:rsid w:val="00774E1B"/>
    <w:rsid w:val="00785427"/>
    <w:rsid w:val="00796D39"/>
    <w:rsid w:val="007B48EF"/>
    <w:rsid w:val="007D1404"/>
    <w:rsid w:val="00801C0B"/>
    <w:rsid w:val="0083385F"/>
    <w:rsid w:val="0084312D"/>
    <w:rsid w:val="0084417F"/>
    <w:rsid w:val="00862E6F"/>
    <w:rsid w:val="00865BEC"/>
    <w:rsid w:val="00871C52"/>
    <w:rsid w:val="0088046B"/>
    <w:rsid w:val="00885C51"/>
    <w:rsid w:val="00885D1E"/>
    <w:rsid w:val="008A1948"/>
    <w:rsid w:val="008C0815"/>
    <w:rsid w:val="008C3247"/>
    <w:rsid w:val="008C6138"/>
    <w:rsid w:val="008D05E9"/>
    <w:rsid w:val="008E7FFD"/>
    <w:rsid w:val="00920C27"/>
    <w:rsid w:val="009544E1"/>
    <w:rsid w:val="00967BF7"/>
    <w:rsid w:val="009769F8"/>
    <w:rsid w:val="0098592D"/>
    <w:rsid w:val="00986E6E"/>
    <w:rsid w:val="009A6F93"/>
    <w:rsid w:val="009A7F69"/>
    <w:rsid w:val="009B4A90"/>
    <w:rsid w:val="009B5584"/>
    <w:rsid w:val="009C2214"/>
    <w:rsid w:val="009D73A1"/>
    <w:rsid w:val="00A155D3"/>
    <w:rsid w:val="00A24742"/>
    <w:rsid w:val="00A4229C"/>
    <w:rsid w:val="00A468F1"/>
    <w:rsid w:val="00A46D5F"/>
    <w:rsid w:val="00A50769"/>
    <w:rsid w:val="00A85CDA"/>
    <w:rsid w:val="00A871E1"/>
    <w:rsid w:val="00A928CB"/>
    <w:rsid w:val="00AB2B33"/>
    <w:rsid w:val="00AC3902"/>
    <w:rsid w:val="00AE1D8B"/>
    <w:rsid w:val="00AF1C9C"/>
    <w:rsid w:val="00B209C1"/>
    <w:rsid w:val="00B31755"/>
    <w:rsid w:val="00B32206"/>
    <w:rsid w:val="00B3638E"/>
    <w:rsid w:val="00B41B63"/>
    <w:rsid w:val="00B653EC"/>
    <w:rsid w:val="00B67504"/>
    <w:rsid w:val="00B7536F"/>
    <w:rsid w:val="00B82F21"/>
    <w:rsid w:val="00BA6843"/>
    <w:rsid w:val="00BC0B99"/>
    <w:rsid w:val="00BD0723"/>
    <w:rsid w:val="00BD121A"/>
    <w:rsid w:val="00C049FD"/>
    <w:rsid w:val="00C66A77"/>
    <w:rsid w:val="00C701B7"/>
    <w:rsid w:val="00C83B1B"/>
    <w:rsid w:val="00C92813"/>
    <w:rsid w:val="00C94965"/>
    <w:rsid w:val="00CB162A"/>
    <w:rsid w:val="00CE45AA"/>
    <w:rsid w:val="00D15767"/>
    <w:rsid w:val="00D45DA3"/>
    <w:rsid w:val="00D50F99"/>
    <w:rsid w:val="00D7262F"/>
    <w:rsid w:val="00DA1EF0"/>
    <w:rsid w:val="00DA3511"/>
    <w:rsid w:val="00DB35B4"/>
    <w:rsid w:val="00DB4CB6"/>
    <w:rsid w:val="00DC386B"/>
    <w:rsid w:val="00DD3867"/>
    <w:rsid w:val="00E30D3D"/>
    <w:rsid w:val="00E32B29"/>
    <w:rsid w:val="00E53AAA"/>
    <w:rsid w:val="00E61BFA"/>
    <w:rsid w:val="00E662BE"/>
    <w:rsid w:val="00EC3DBA"/>
    <w:rsid w:val="00EC678F"/>
    <w:rsid w:val="00ED2012"/>
    <w:rsid w:val="00ED5958"/>
    <w:rsid w:val="00EF30E9"/>
    <w:rsid w:val="00EF56C5"/>
    <w:rsid w:val="00F05609"/>
    <w:rsid w:val="00F10FEA"/>
    <w:rsid w:val="00F26DE0"/>
    <w:rsid w:val="00F43457"/>
    <w:rsid w:val="00F505AB"/>
    <w:rsid w:val="00F51DDB"/>
    <w:rsid w:val="00F73614"/>
    <w:rsid w:val="00F96D52"/>
    <w:rsid w:val="00F973AD"/>
    <w:rsid w:val="00FB113D"/>
    <w:rsid w:val="00FB1B6C"/>
    <w:rsid w:val="00FC3A04"/>
    <w:rsid w:val="00FC5C7C"/>
    <w:rsid w:val="00FE53B8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  <w14:docId w14:val="4B9DBE38"/>
  <w15:docId w15:val="{B397F7B8-0E98-4048-8618-AB4A6D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NoSpacing">
    <w:name w:val="No Spacing"/>
    <w:uiPriority w:val="1"/>
    <w:qFormat/>
    <w:rsid w:val="009D73A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A35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\LOCALS~1\Temp\TCD13.tmp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6C93-62B8-423F-9847-29872969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flyer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Caitlin</cp:lastModifiedBy>
  <cp:revision>5</cp:revision>
  <cp:lastPrinted>2019-01-14T19:19:00Z</cp:lastPrinted>
  <dcterms:created xsi:type="dcterms:W3CDTF">2019-01-11T21:34:00Z</dcterms:created>
  <dcterms:modified xsi:type="dcterms:W3CDTF">2019-01-14T19:19:00Z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